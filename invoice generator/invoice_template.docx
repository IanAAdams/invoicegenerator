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2CF77E28" w:rsidR="001A4A7E" w:rsidRPr="001F5961" w:rsidRDefault="001A4A7E" w:rsidP="001A4A7E">
      <w:pPr>
        <w:pStyle w:val="Title"/>
        <w:rPr>
          <w:rFonts w:ascii="Goudy Old Style" w:hAnsi="Goudy Old Style" w:cs="Beirut"/>
          <w:b/>
          <w:bCs/>
          <w:sz w:val="90"/>
          <w:szCs w:val="90"/>
        </w:rPr>
      </w:pPr>
      <w:r w:rsidRPr="001F5961">
        <w:rPr>
          <w:rFonts w:ascii="Goudy Old Style" w:hAnsi="Goudy Old Style" w:cs="Beirut"/>
          <w:b/>
          <w:bCs/>
          <w:sz w:val="90"/>
          <w:szCs w:val="90"/>
        </w:rPr>
        <w:t>Invoice</w:t>
      </w:r>
    </w:p>
    <w:p w14:paraId="29EFECD6" w14:textId="5129AF52" w:rsidR="001A4A7E" w:rsidRPr="001F5961" w:rsidRDefault="001A4A7E" w:rsidP="001A4A7E">
      <w:pPr>
        <w:jc w:val="right"/>
        <w:rPr>
          <w:rFonts w:ascii="Apple Symbols" w:eastAsia="Adobe Gothic Std B" w:hAnsi="Apple Symbols" w:cs="Apple Symbols" w:hint="cs"/>
          <w:b/>
          <w:bCs/>
          <w:sz w:val="28"/>
          <w:szCs w:val="28"/>
        </w:rPr>
      </w:pPr>
      <w:r w:rsidRPr="001F5961">
        <w:rPr>
          <w:rFonts w:ascii="Apple Symbols" w:eastAsia="Adobe Gothic Std B" w:hAnsi="Apple Symbols" w:cs="Apple Symbols" w:hint="cs"/>
          <w:b/>
          <w:bCs/>
          <w:sz w:val="28"/>
          <w:szCs w:val="28"/>
        </w:rPr>
        <w:t xml:space="preserve">To: </w:t>
      </w:r>
      <w:r w:rsidR="005E4E1E" w:rsidRPr="001F5961">
        <w:rPr>
          <w:rFonts w:ascii="Apple Symbols" w:eastAsia="Adobe Gothic Std B" w:hAnsi="Apple Symbols" w:cs="Apple Symbols" w:hint="cs"/>
          <w:b/>
          <w:bCs/>
          <w:sz w:val="28"/>
          <w:szCs w:val="28"/>
        </w:rPr>
        <w:t>{{ name }}</w:t>
      </w:r>
    </w:p>
    <w:p w14:paraId="2A660C15" w14:textId="3DE12AEC" w:rsidR="001A4A7E" w:rsidRPr="001F5961" w:rsidRDefault="001A4A7E" w:rsidP="001A4A7E">
      <w:pPr>
        <w:jc w:val="right"/>
        <w:rPr>
          <w:rFonts w:ascii="Apple Symbols" w:eastAsia="Adobe Gothic Std B" w:hAnsi="Apple Symbols" w:cs="Apple Symbols" w:hint="cs"/>
          <w:b/>
          <w:bCs/>
          <w:sz w:val="28"/>
          <w:szCs w:val="28"/>
        </w:rPr>
      </w:pPr>
      <w:r w:rsidRPr="001F5961">
        <w:rPr>
          <w:rFonts w:ascii="Apple Symbols" w:eastAsia="Adobe Gothic Std B" w:hAnsi="Apple Symbols" w:cs="Apple Symbols" w:hint="cs"/>
          <w:b/>
          <w:bCs/>
          <w:sz w:val="28"/>
          <w:szCs w:val="28"/>
        </w:rPr>
        <w:t>Phone:</w:t>
      </w:r>
      <w:r w:rsidR="005E4E1E" w:rsidRPr="001F5961">
        <w:rPr>
          <w:rFonts w:ascii="Apple Symbols" w:eastAsia="Adobe Gothic Std B" w:hAnsi="Apple Symbols" w:cs="Apple Symbols" w:hint="cs"/>
          <w:b/>
          <w:bCs/>
          <w:sz w:val="28"/>
          <w:szCs w:val="28"/>
        </w:rPr>
        <w:t xml:space="preserve"> {{ phone }}</w:t>
      </w:r>
      <w:r w:rsidRPr="001F5961">
        <w:rPr>
          <w:rFonts w:ascii="Apple Symbols" w:eastAsia="Adobe Gothic Std B" w:hAnsi="Apple Symbols" w:cs="Apple Symbols" w:hint="cs"/>
          <w:b/>
          <w:bCs/>
          <w:sz w:val="28"/>
          <w:szCs w:val="28"/>
        </w:rPr>
        <w:t xml:space="preserve"> </w:t>
      </w:r>
    </w:p>
    <w:p w14:paraId="07B6E227" w14:textId="613A269C" w:rsidR="001A4A7E" w:rsidRPr="00A9375F" w:rsidRDefault="001A4A7E">
      <w:pPr>
        <w:rPr>
          <w:b/>
          <w:bCs/>
          <w:sz w:val="24"/>
          <w:szCs w:val="24"/>
        </w:rPr>
      </w:pPr>
    </w:p>
    <w:p w14:paraId="0EE81BC5" w14:textId="77777777" w:rsidR="001A4A7E" w:rsidRPr="00A9375F" w:rsidRDefault="001A4A7E">
      <w:pPr>
        <w:rPr>
          <w:b/>
          <w:bCs/>
          <w:sz w:val="24"/>
          <w:szCs w:val="24"/>
        </w:rPr>
      </w:pPr>
    </w:p>
    <w:tbl>
      <w:tblPr>
        <w:tblStyle w:val="TableGridLight"/>
        <w:tblpPr w:leftFromText="180" w:rightFromText="180" w:vertAnchor="page" w:horzAnchor="margin" w:tblpXSpec="center" w:tblpY="3878"/>
        <w:tblW w:w="5345" w:type="pct"/>
        <w:tblLook w:val="0020" w:firstRow="1" w:lastRow="0" w:firstColumn="0" w:lastColumn="0" w:noHBand="0" w:noVBand="0"/>
        <w:tblDescription w:val="Layout table"/>
      </w:tblPr>
      <w:tblGrid>
        <w:gridCol w:w="1783"/>
        <w:gridCol w:w="7853"/>
        <w:gridCol w:w="2310"/>
        <w:gridCol w:w="2293"/>
      </w:tblGrid>
      <w:tr w:rsidR="001F5961" w:rsidRPr="00A9375F" w14:paraId="0E7347D7" w14:textId="77777777" w:rsidTr="001F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sdt>
          <w:sdtPr>
            <w:rPr>
              <w:rFonts w:ascii="Beirut" w:eastAsia="Adobe Gothic Std B" w:hAnsi="Beirut" w:cs="Beirut" w:hint="cs"/>
              <w:b/>
              <w:sz w:val="24"/>
              <w:szCs w:val="24"/>
            </w:rPr>
            <w:id w:val="1845827575"/>
            <w:placeholder>
              <w:docPart w:val="242C0FCCC2858641ADC04E955B6FEA89"/>
            </w:placeholder>
            <w:temporary/>
            <w:showingPlcHdr/>
            <w15:appearance w15:val="hidden"/>
          </w:sdtPr>
          <w:sdtContent>
            <w:tc>
              <w:tcPr>
                <w:tcW w:w="1783" w:type="dxa"/>
                <w:tcMar>
                  <w:top w:w="259" w:type="dxa"/>
                </w:tcMar>
              </w:tcPr>
              <w:p w14:paraId="234C53C9" w14:textId="77777777" w:rsidR="001F5961" w:rsidRPr="001F5961" w:rsidRDefault="001F5961" w:rsidP="001F5961">
                <w:pPr>
                  <w:pStyle w:val="Heading1"/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</w:pPr>
                <w:r w:rsidRPr="001F5961"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  <w:t>Qty</w:t>
                </w:r>
              </w:p>
            </w:tc>
          </w:sdtContent>
        </w:sdt>
        <w:sdt>
          <w:sdtPr>
            <w:rPr>
              <w:rFonts w:ascii="Beirut" w:eastAsia="Adobe Gothic Std B" w:hAnsi="Beirut" w:cs="Beirut" w:hint="cs"/>
              <w:b/>
              <w:sz w:val="24"/>
              <w:szCs w:val="24"/>
            </w:rPr>
            <w:id w:val="-527406679"/>
            <w:placeholder>
              <w:docPart w:val="71B3D86C9A521845B6B33FB8BE7A7FB7"/>
            </w:placeholder>
            <w:temporary/>
            <w:showingPlcHdr/>
            <w15:appearance w15:val="hidden"/>
          </w:sdtPr>
          <w:sdtContent>
            <w:tc>
              <w:tcPr>
                <w:tcW w:w="7853" w:type="dxa"/>
                <w:tcMar>
                  <w:top w:w="259" w:type="dxa"/>
                </w:tcMar>
              </w:tcPr>
              <w:p w14:paraId="423718D1" w14:textId="77777777" w:rsidR="001F5961" w:rsidRPr="001F5961" w:rsidRDefault="001F5961" w:rsidP="001F5961">
                <w:pPr>
                  <w:pStyle w:val="Heading1"/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</w:pPr>
                <w:r w:rsidRPr="001F5961"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rFonts w:ascii="Beirut" w:eastAsia="Adobe Gothic Std B" w:hAnsi="Beirut" w:cs="Beirut" w:hint="cs"/>
              <w:b/>
              <w:sz w:val="24"/>
              <w:szCs w:val="24"/>
            </w:rPr>
            <w:id w:val="-1778630587"/>
            <w:placeholder>
              <w:docPart w:val="D3DF27CA84039A4FB0525419964B8E1F"/>
            </w:placeholder>
            <w:temporary/>
            <w:showingPlcHdr/>
            <w15:appearance w15:val="hidden"/>
          </w:sdtPr>
          <w:sdtContent>
            <w:tc>
              <w:tcPr>
                <w:tcW w:w="2310" w:type="dxa"/>
                <w:tcMar>
                  <w:top w:w="259" w:type="dxa"/>
                </w:tcMar>
              </w:tcPr>
              <w:p w14:paraId="56BFD8C0" w14:textId="77777777" w:rsidR="001F5961" w:rsidRPr="001F5961" w:rsidRDefault="001F5961" w:rsidP="001F5961">
                <w:pPr>
                  <w:pStyle w:val="Heading1"/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</w:pPr>
                <w:r w:rsidRPr="001F5961"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  <w:t>Unit Price</w:t>
                </w:r>
              </w:p>
            </w:tc>
          </w:sdtContent>
        </w:sdt>
        <w:sdt>
          <w:sdtPr>
            <w:rPr>
              <w:rFonts w:ascii="Beirut" w:eastAsia="Adobe Gothic Std B" w:hAnsi="Beirut" w:cs="Beirut" w:hint="cs"/>
              <w:b/>
              <w:sz w:val="24"/>
              <w:szCs w:val="24"/>
            </w:rPr>
            <w:id w:val="-1802063808"/>
            <w:placeholder>
              <w:docPart w:val="60CA1FF33B6BD74798FEFC1CFEB41188"/>
            </w:placeholder>
            <w:temporary/>
            <w:showingPlcHdr/>
            <w15:appearance w15:val="hidden"/>
          </w:sdtPr>
          <w:sdtContent>
            <w:tc>
              <w:tcPr>
                <w:tcW w:w="2293" w:type="dxa"/>
                <w:tcMar>
                  <w:top w:w="259" w:type="dxa"/>
                </w:tcMar>
              </w:tcPr>
              <w:p w14:paraId="18EB1AE3" w14:textId="77777777" w:rsidR="001F5961" w:rsidRPr="001F5961" w:rsidRDefault="001F5961" w:rsidP="001F5961">
                <w:pPr>
                  <w:pStyle w:val="Heading1"/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</w:pPr>
                <w:r w:rsidRPr="001F5961">
                  <w:rPr>
                    <w:rFonts w:ascii="Beirut" w:eastAsia="Adobe Gothic Std B" w:hAnsi="Beirut" w:cs="Beirut" w:hint="cs"/>
                    <w:b/>
                    <w:sz w:val="24"/>
                    <w:szCs w:val="24"/>
                  </w:rPr>
                  <w:t>Line Total</w:t>
                </w:r>
              </w:p>
            </w:tc>
          </w:sdtContent>
        </w:sdt>
      </w:tr>
      <w:tr w:rsidR="001F5961" w:rsidRPr="00A9375F" w14:paraId="5AF70CC9" w14:textId="77777777" w:rsidTr="001F5961">
        <w:trPr>
          <w:trHeight w:val="554"/>
        </w:trPr>
        <w:tc>
          <w:tcPr>
            <w:tcW w:w="1783" w:type="dxa"/>
          </w:tcPr>
          <w:p w14:paraId="7797C09E" w14:textId="77777777" w:rsidR="001F5961" w:rsidRPr="001F5961" w:rsidRDefault="001F5961" w:rsidP="001F5961">
            <w:pPr>
              <w:rPr>
                <w:rFonts w:ascii="Constantia" w:eastAsia="Adobe Gothic Std B" w:hAnsi="Constantia" w:cs="Arial Hebrew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 w:cs="Arial Hebrew"/>
                <w:b/>
                <w:bCs/>
                <w:sz w:val="24"/>
                <w:szCs w:val="24"/>
              </w:rPr>
              <w:t xml:space="preserve">{{%tr for item in </w:t>
            </w:r>
            <w:proofErr w:type="spellStart"/>
            <w:r w:rsidRPr="001F5961">
              <w:rPr>
                <w:rFonts w:ascii="Constantia" w:eastAsia="Adobe Gothic Std B" w:hAnsi="Constantia" w:cs="Arial Hebrew"/>
                <w:b/>
                <w:bCs/>
                <w:sz w:val="24"/>
                <w:szCs w:val="24"/>
              </w:rPr>
              <w:t>invoice_list</w:t>
            </w:r>
            <w:proofErr w:type="spellEnd"/>
            <w:r w:rsidRPr="001F5961">
              <w:rPr>
                <w:rFonts w:ascii="Constantia" w:eastAsia="Adobe Gothic Std B" w:hAnsi="Constantia" w:cs="Arial Hebrew"/>
                <w:b/>
                <w:bCs/>
                <w:sz w:val="24"/>
                <w:szCs w:val="24"/>
              </w:rPr>
              <w:t xml:space="preserve"> %}}</w:t>
            </w:r>
          </w:p>
        </w:tc>
        <w:tc>
          <w:tcPr>
            <w:tcW w:w="7853" w:type="dxa"/>
          </w:tcPr>
          <w:p w14:paraId="13C57279" w14:textId="77777777" w:rsidR="001F5961" w:rsidRPr="001F5961" w:rsidRDefault="001F5961" w:rsidP="001F5961">
            <w:pPr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310" w:type="dxa"/>
            <w:tcMar>
              <w:left w:w="216" w:type="dxa"/>
              <w:right w:w="216" w:type="dxa"/>
            </w:tcMar>
          </w:tcPr>
          <w:p w14:paraId="18C55637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93" w:type="dxa"/>
            <w:tcMar>
              <w:left w:w="216" w:type="dxa"/>
              <w:right w:w="216" w:type="dxa"/>
            </w:tcMar>
          </w:tcPr>
          <w:p w14:paraId="65892FAE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</w:tr>
      <w:tr w:rsidR="001F5961" w:rsidRPr="00A9375F" w14:paraId="61CEFB35" w14:textId="77777777" w:rsidTr="001F5961">
        <w:trPr>
          <w:trHeight w:val="554"/>
        </w:trPr>
        <w:tc>
          <w:tcPr>
            <w:tcW w:w="1783" w:type="dxa"/>
          </w:tcPr>
          <w:p w14:paraId="52B26E69" w14:textId="77777777" w:rsidR="001F5961" w:rsidRPr="001F5961" w:rsidRDefault="001F5961" w:rsidP="001F5961">
            <w:pPr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{{item[0]}}</w:t>
            </w:r>
          </w:p>
        </w:tc>
        <w:tc>
          <w:tcPr>
            <w:tcW w:w="7853" w:type="dxa"/>
          </w:tcPr>
          <w:p w14:paraId="2242817F" w14:textId="77777777" w:rsidR="001F5961" w:rsidRPr="001F5961" w:rsidRDefault="001F5961" w:rsidP="001F5961">
            <w:pPr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{{item[1]}}</w:t>
            </w:r>
          </w:p>
        </w:tc>
        <w:tc>
          <w:tcPr>
            <w:tcW w:w="2310" w:type="dxa"/>
            <w:tcMar>
              <w:left w:w="216" w:type="dxa"/>
              <w:right w:w="216" w:type="dxa"/>
            </w:tcMar>
          </w:tcPr>
          <w:p w14:paraId="6C6EA652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{{item[2]}}</w:t>
            </w:r>
          </w:p>
        </w:tc>
        <w:tc>
          <w:tcPr>
            <w:tcW w:w="2293" w:type="dxa"/>
            <w:tcMar>
              <w:left w:w="216" w:type="dxa"/>
              <w:right w:w="216" w:type="dxa"/>
            </w:tcMar>
          </w:tcPr>
          <w:p w14:paraId="6BEF990A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{{item[3]}}</w:t>
            </w:r>
          </w:p>
        </w:tc>
      </w:tr>
      <w:tr w:rsidR="001F5961" w:rsidRPr="00A9375F" w14:paraId="4AD9BC5C" w14:textId="77777777" w:rsidTr="001F5961">
        <w:trPr>
          <w:trHeight w:val="554"/>
        </w:trPr>
        <w:tc>
          <w:tcPr>
            <w:tcW w:w="1783" w:type="dxa"/>
          </w:tcPr>
          <w:p w14:paraId="5C8813B8" w14:textId="77777777" w:rsidR="001F5961" w:rsidRPr="001F5961" w:rsidRDefault="001F5961" w:rsidP="001F5961">
            <w:pPr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 xml:space="preserve">{{%tr </w:t>
            </w:r>
            <w:proofErr w:type="spellStart"/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endfor</w:t>
            </w:r>
            <w:proofErr w:type="spellEnd"/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 xml:space="preserve"> %}}</w:t>
            </w:r>
          </w:p>
        </w:tc>
        <w:tc>
          <w:tcPr>
            <w:tcW w:w="7853" w:type="dxa"/>
          </w:tcPr>
          <w:p w14:paraId="6B695029" w14:textId="77777777" w:rsidR="001F5961" w:rsidRPr="001F5961" w:rsidRDefault="001F5961" w:rsidP="001F5961">
            <w:pPr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310" w:type="dxa"/>
            <w:tcMar>
              <w:left w:w="216" w:type="dxa"/>
              <w:right w:w="216" w:type="dxa"/>
            </w:tcMar>
          </w:tcPr>
          <w:p w14:paraId="42351853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2293" w:type="dxa"/>
            <w:tcMar>
              <w:left w:w="216" w:type="dxa"/>
              <w:right w:w="216" w:type="dxa"/>
            </w:tcMar>
          </w:tcPr>
          <w:p w14:paraId="09F3037E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</w:p>
        </w:tc>
      </w:tr>
      <w:tr w:rsidR="001F5961" w:rsidRPr="00A9375F" w14:paraId="24C19D24" w14:textId="77777777" w:rsidTr="001F5961">
        <w:trPr>
          <w:trHeight w:val="554"/>
        </w:trPr>
        <w:tc>
          <w:tcPr>
            <w:tcW w:w="1783" w:type="dxa"/>
            <w:tcBorders>
              <w:left w:val="nil"/>
              <w:bottom w:val="nil"/>
              <w:right w:val="nil"/>
            </w:tcBorders>
          </w:tcPr>
          <w:p w14:paraId="1E1BE91F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tc>
          <w:tcPr>
            <w:tcW w:w="7853" w:type="dxa"/>
            <w:tcBorders>
              <w:left w:val="nil"/>
              <w:bottom w:val="nil"/>
              <w:right w:val="nil"/>
            </w:tcBorders>
          </w:tcPr>
          <w:p w14:paraId="2FCAF99E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elugu MN" w:eastAsia="Adobe Gothic Std B" w:hAnsi="Telugu MN" w:cs="Telugu MN"/>
              <w:b/>
              <w:sz w:val="24"/>
              <w:szCs w:val="24"/>
            </w:rPr>
            <w:id w:val="794338292"/>
            <w:placeholder>
              <w:docPart w:val="AC438A92018B79448381B499250C5A89"/>
            </w:placeholder>
            <w:temporary/>
            <w:showingPlcHdr/>
            <w15:appearance w15:val="hidden"/>
          </w:sdtPr>
          <w:sdtContent>
            <w:tc>
              <w:tcPr>
                <w:tcW w:w="2310" w:type="dxa"/>
                <w:tcBorders>
                  <w:left w:val="nil"/>
                  <w:bottom w:val="nil"/>
                </w:tcBorders>
              </w:tcPr>
              <w:p w14:paraId="18D6F473" w14:textId="77777777" w:rsidR="001F5961" w:rsidRPr="001F5961" w:rsidRDefault="001F5961" w:rsidP="001F5961">
                <w:pPr>
                  <w:pStyle w:val="Heading1"/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</w:pPr>
                <w:r w:rsidRPr="001F5961"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  <w:t>Subtotal</w:t>
                </w:r>
              </w:p>
            </w:tc>
          </w:sdtContent>
        </w:sdt>
        <w:tc>
          <w:tcPr>
            <w:tcW w:w="2293" w:type="dxa"/>
            <w:tcMar>
              <w:left w:w="216" w:type="dxa"/>
              <w:right w:w="216" w:type="dxa"/>
            </w:tcMar>
          </w:tcPr>
          <w:p w14:paraId="096C8F49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 subtotal }}</w:t>
            </w:r>
          </w:p>
        </w:tc>
      </w:tr>
      <w:tr w:rsidR="001F5961" w:rsidRPr="00A9375F" w14:paraId="208B7169" w14:textId="77777777" w:rsidTr="001F5961">
        <w:trPr>
          <w:trHeight w:val="55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32B63BB4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141D4920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elugu MN" w:eastAsia="Adobe Gothic Std B" w:hAnsi="Telugu MN" w:cs="Telugu MN"/>
              <w:b/>
              <w:sz w:val="24"/>
              <w:szCs w:val="24"/>
            </w:rPr>
            <w:id w:val="177394138"/>
            <w:placeholder>
              <w:docPart w:val="70A614D1E262A041B7F4564EB15867B5"/>
            </w:placeholder>
            <w:temporary/>
            <w:showingPlcHdr/>
            <w15:appearance w15:val="hidden"/>
          </w:sdtPr>
          <w:sdtContent>
            <w:tc>
              <w:tcPr>
                <w:tcW w:w="2310" w:type="dxa"/>
                <w:tcBorders>
                  <w:top w:val="nil"/>
                  <w:left w:val="nil"/>
                  <w:bottom w:val="nil"/>
                </w:tcBorders>
              </w:tcPr>
              <w:p w14:paraId="428B1735" w14:textId="77777777" w:rsidR="001F5961" w:rsidRPr="001F5961" w:rsidRDefault="001F5961" w:rsidP="001F5961">
                <w:pPr>
                  <w:pStyle w:val="Heading1"/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</w:pPr>
                <w:r w:rsidRPr="001F5961"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  <w:t>Sales Tax</w:t>
                </w:r>
              </w:p>
            </w:tc>
          </w:sdtContent>
        </w:sdt>
        <w:tc>
          <w:tcPr>
            <w:tcW w:w="2293" w:type="dxa"/>
            <w:tcMar>
              <w:left w:w="216" w:type="dxa"/>
              <w:right w:w="216" w:type="dxa"/>
            </w:tcMar>
          </w:tcPr>
          <w:p w14:paraId="6D062A23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salestax</w:t>
            </w:r>
            <w:proofErr w:type="spellEnd"/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1F5961" w:rsidRPr="00A9375F" w14:paraId="313BA8CD" w14:textId="77777777" w:rsidTr="001F5961">
        <w:trPr>
          <w:trHeight w:val="55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</w:tcPr>
          <w:p w14:paraId="208A83D1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tc>
          <w:tcPr>
            <w:tcW w:w="7853" w:type="dxa"/>
            <w:tcBorders>
              <w:top w:val="nil"/>
              <w:left w:val="nil"/>
              <w:bottom w:val="nil"/>
              <w:right w:val="nil"/>
            </w:tcBorders>
          </w:tcPr>
          <w:p w14:paraId="7CEFA504" w14:textId="77777777" w:rsidR="001F5961" w:rsidRPr="00A9375F" w:rsidRDefault="001F5961" w:rsidP="001F5961">
            <w:pPr>
              <w:rPr>
                <w:rFonts w:ascii="Adobe Gothic Std B" w:eastAsia="Adobe Gothic Std B" w:hAnsi="Adobe Gothic Std B"/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ascii="Telugu MN" w:eastAsia="Adobe Gothic Std B" w:hAnsi="Telugu MN" w:cs="Telugu MN"/>
              <w:b/>
              <w:sz w:val="24"/>
              <w:szCs w:val="24"/>
            </w:rPr>
            <w:id w:val="-2007200982"/>
            <w:placeholder>
              <w:docPart w:val="370D6DF2EBB8064CB21FF651BD7E5CDC"/>
            </w:placeholder>
            <w:temporary/>
            <w:showingPlcHdr/>
            <w15:appearance w15:val="hidden"/>
          </w:sdtPr>
          <w:sdtContent>
            <w:tc>
              <w:tcPr>
                <w:tcW w:w="2310" w:type="dxa"/>
                <w:tcBorders>
                  <w:top w:val="nil"/>
                  <w:left w:val="nil"/>
                  <w:bottom w:val="nil"/>
                </w:tcBorders>
              </w:tcPr>
              <w:p w14:paraId="109A7E38" w14:textId="77777777" w:rsidR="001F5961" w:rsidRPr="001F5961" w:rsidRDefault="001F5961" w:rsidP="001F5961">
                <w:pPr>
                  <w:pStyle w:val="Heading1"/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</w:pPr>
                <w:r w:rsidRPr="001F5961">
                  <w:rPr>
                    <w:rFonts w:ascii="Telugu MN" w:eastAsia="Adobe Gothic Std B" w:hAnsi="Telugu MN" w:cs="Telugu MN"/>
                    <w:b/>
                    <w:sz w:val="24"/>
                    <w:szCs w:val="24"/>
                  </w:rPr>
                  <w:t>Total</w:t>
                </w:r>
              </w:p>
            </w:tc>
          </w:sdtContent>
        </w:sdt>
        <w:tc>
          <w:tcPr>
            <w:tcW w:w="2293" w:type="dxa"/>
            <w:tcMar>
              <w:left w:w="216" w:type="dxa"/>
              <w:right w:w="216" w:type="dxa"/>
            </w:tcMar>
          </w:tcPr>
          <w:p w14:paraId="11E8F640" w14:textId="77777777" w:rsidR="001F5961" w:rsidRPr="001F5961" w:rsidRDefault="001F5961" w:rsidP="001F5961">
            <w:pPr>
              <w:pStyle w:val="Right-alignedtext"/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</w:pPr>
            <w:r w:rsidRPr="001F5961">
              <w:rPr>
                <w:rFonts w:ascii="Constantia" w:eastAsia="Adobe Gothic Std B" w:hAnsi="Constantia"/>
                <w:b/>
                <w:bCs/>
                <w:sz w:val="24"/>
                <w:szCs w:val="24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54518E">
      <w:footerReference w:type="default" r:id="rId7"/>
      <w:pgSz w:w="15840" w:h="12240" w:orient="landscape"/>
      <w:pgMar w:top="144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3834" w14:textId="77777777" w:rsidR="006B7628" w:rsidRDefault="006B7628" w:rsidP="00DA124E">
      <w:r>
        <w:separator/>
      </w:r>
    </w:p>
  </w:endnote>
  <w:endnote w:type="continuationSeparator" w:id="0">
    <w:p w14:paraId="4E889561" w14:textId="77777777" w:rsidR="006B7628" w:rsidRDefault="006B7628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Telugu MN">
    <w:panose1 w:val="00000500000000000000"/>
    <w:charset w:val="00"/>
    <w:family w:val="auto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EBF9" w14:textId="77777777" w:rsidR="006B7628" w:rsidRDefault="006B7628" w:rsidP="00DA124E">
      <w:r>
        <w:separator/>
      </w:r>
    </w:p>
  </w:footnote>
  <w:footnote w:type="continuationSeparator" w:id="0">
    <w:p w14:paraId="1972DA19" w14:textId="77777777" w:rsidR="006B7628" w:rsidRDefault="006B7628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D7843"/>
    <w:rsid w:val="000F3D19"/>
    <w:rsid w:val="00141CC5"/>
    <w:rsid w:val="00161833"/>
    <w:rsid w:val="001A4A7E"/>
    <w:rsid w:val="001D1A99"/>
    <w:rsid w:val="001F5961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851AE"/>
    <w:rsid w:val="00502760"/>
    <w:rsid w:val="00541768"/>
    <w:rsid w:val="005417F6"/>
    <w:rsid w:val="0054518E"/>
    <w:rsid w:val="005E117D"/>
    <w:rsid w:val="005E4E1E"/>
    <w:rsid w:val="006350A1"/>
    <w:rsid w:val="00697198"/>
    <w:rsid w:val="006B4F86"/>
    <w:rsid w:val="006B7628"/>
    <w:rsid w:val="006C1D33"/>
    <w:rsid w:val="006D3592"/>
    <w:rsid w:val="00767D7F"/>
    <w:rsid w:val="007A2DFF"/>
    <w:rsid w:val="00846FB5"/>
    <w:rsid w:val="00865239"/>
    <w:rsid w:val="009C1D4F"/>
    <w:rsid w:val="009F3F74"/>
    <w:rsid w:val="00A2654F"/>
    <w:rsid w:val="00A77210"/>
    <w:rsid w:val="00A82089"/>
    <w:rsid w:val="00A9375F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259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2C0FCCC2858641ADC04E955B6F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10820-061C-C241-8F7F-1BB336E9AFE9}"/>
      </w:docPartPr>
      <w:docPartBody>
        <w:p w:rsidR="00000000" w:rsidRDefault="00BA4241" w:rsidP="00BA4241">
          <w:pPr>
            <w:pStyle w:val="242C0FCCC2858641ADC04E955B6FEA89"/>
          </w:pPr>
          <w:r>
            <w:t>Qty</w:t>
          </w:r>
        </w:p>
      </w:docPartBody>
    </w:docPart>
    <w:docPart>
      <w:docPartPr>
        <w:name w:val="71B3D86C9A521845B6B33FB8BE7A7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1FF9-FDD3-7547-86AE-32D1DEE6BD67}"/>
      </w:docPartPr>
      <w:docPartBody>
        <w:p w:rsidR="00000000" w:rsidRDefault="00BA4241" w:rsidP="00BA4241">
          <w:pPr>
            <w:pStyle w:val="71B3D86C9A521845B6B33FB8BE7A7FB7"/>
          </w:pPr>
          <w:r>
            <w:t>Description</w:t>
          </w:r>
        </w:p>
      </w:docPartBody>
    </w:docPart>
    <w:docPart>
      <w:docPartPr>
        <w:name w:val="D3DF27CA84039A4FB0525419964B8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1F05E-1345-F740-98EB-D23B5D8CD011}"/>
      </w:docPartPr>
      <w:docPartBody>
        <w:p w:rsidR="00000000" w:rsidRDefault="00BA4241" w:rsidP="00BA4241">
          <w:pPr>
            <w:pStyle w:val="D3DF27CA84039A4FB0525419964B8E1F"/>
          </w:pPr>
          <w:r>
            <w:t>Unit Price</w:t>
          </w:r>
        </w:p>
      </w:docPartBody>
    </w:docPart>
    <w:docPart>
      <w:docPartPr>
        <w:name w:val="60CA1FF33B6BD74798FEFC1CFEB41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61C92-8534-A34D-A0EA-98EBDA25AABE}"/>
      </w:docPartPr>
      <w:docPartBody>
        <w:p w:rsidR="00000000" w:rsidRDefault="00BA4241" w:rsidP="00BA4241">
          <w:pPr>
            <w:pStyle w:val="60CA1FF33B6BD74798FEFC1CFEB41188"/>
          </w:pPr>
          <w:r>
            <w:t>Line Total</w:t>
          </w:r>
        </w:p>
      </w:docPartBody>
    </w:docPart>
    <w:docPart>
      <w:docPartPr>
        <w:name w:val="AC438A92018B79448381B499250C5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75E7C-5A39-2C48-AFCD-1A3ED5D575C4}"/>
      </w:docPartPr>
      <w:docPartBody>
        <w:p w:rsidR="00000000" w:rsidRDefault="00BA4241" w:rsidP="00BA4241">
          <w:pPr>
            <w:pStyle w:val="AC438A92018B79448381B499250C5A89"/>
          </w:pPr>
          <w:r>
            <w:t>Subtotal</w:t>
          </w:r>
        </w:p>
      </w:docPartBody>
    </w:docPart>
    <w:docPart>
      <w:docPartPr>
        <w:name w:val="70A614D1E262A041B7F4564EB1586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B8FEB-ECB6-C44A-83FE-7418FA6ACF08}"/>
      </w:docPartPr>
      <w:docPartBody>
        <w:p w:rsidR="00000000" w:rsidRDefault="00BA4241" w:rsidP="00BA4241">
          <w:pPr>
            <w:pStyle w:val="70A614D1E262A041B7F4564EB15867B5"/>
          </w:pPr>
          <w:r>
            <w:t>Sales Tax</w:t>
          </w:r>
        </w:p>
      </w:docPartBody>
    </w:docPart>
    <w:docPart>
      <w:docPartPr>
        <w:name w:val="370D6DF2EBB8064CB21FF651BD7E5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BA8AD-8696-7F4D-8F4F-A5880C923395}"/>
      </w:docPartPr>
      <w:docPartBody>
        <w:p w:rsidR="00000000" w:rsidRDefault="00BA4241" w:rsidP="00BA4241">
          <w:pPr>
            <w:pStyle w:val="370D6DF2EBB8064CB21FF651BD7E5CDC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Telugu MN">
    <w:panose1 w:val="00000500000000000000"/>
    <w:charset w:val="00"/>
    <w:family w:val="auto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3F54DE"/>
    <w:rsid w:val="00652799"/>
    <w:rsid w:val="00753791"/>
    <w:rsid w:val="007931FB"/>
    <w:rsid w:val="0087499A"/>
    <w:rsid w:val="00AD16E1"/>
    <w:rsid w:val="00B926E2"/>
    <w:rsid w:val="00BA4241"/>
    <w:rsid w:val="00BE5CFF"/>
    <w:rsid w:val="00D62FE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3574DC3D8A544BF71A4AA446F74E7">
    <w:name w:val="D853574DC3D8A544BF71A4AA446F74E7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7EDBA9954049F4382624946DAFB7D97">
    <w:name w:val="97EDBA9954049F4382624946DAFB7D97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5FC5E1206A6A84BBBEBB1A93D4BDA91">
    <w:name w:val="E5FC5E1206A6A84BBBEBB1A93D4BDA91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E9E1B548903E343BB860A5FE6B76886">
    <w:name w:val="1E9E1B548903E343BB860A5FE6B76886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2A2B7802396824BA501C879E2BF79B6">
    <w:name w:val="62A2B7802396824BA501C879E2BF79B6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3892AA83921BD4C961029EF3DC6119C">
    <w:name w:val="03892AA83921BD4C961029EF3DC6119C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146CE80C2277D4A9D6F69B084B29A15">
    <w:name w:val="0146CE80C2277D4A9D6F69B084B29A15"/>
    <w:rsid w:val="00BE5CF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2C0FCCC2858641ADC04E955B6FEA89">
    <w:name w:val="242C0FCCC2858641ADC04E955B6FEA89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B3D86C9A521845B6B33FB8BE7A7FB7">
    <w:name w:val="71B3D86C9A521845B6B33FB8BE7A7FB7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3DF27CA84039A4FB0525419964B8E1F">
    <w:name w:val="D3DF27CA84039A4FB0525419964B8E1F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CA1FF33B6BD74798FEFC1CFEB41188">
    <w:name w:val="60CA1FF33B6BD74798FEFC1CFEB41188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C438A92018B79448381B499250C5A89">
    <w:name w:val="AC438A92018B79448381B499250C5A89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0A614D1E262A041B7F4564EB15867B5">
    <w:name w:val="70A614D1E262A041B7F4564EB15867B5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70D6DF2EBB8064CB21FF651BD7E5CDC">
    <w:name w:val="370D6DF2EBB8064CB21FF651BD7E5CDC"/>
    <w:rsid w:val="00BA4241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75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Ian Adams</cp:lastModifiedBy>
  <cp:revision>14</cp:revision>
  <dcterms:created xsi:type="dcterms:W3CDTF">2022-10-08T09:21:00Z</dcterms:created>
  <dcterms:modified xsi:type="dcterms:W3CDTF">2023-10-10T02:23:00Z</dcterms:modified>
  <cp:category/>
  <cp:version/>
</cp:coreProperties>
</file>